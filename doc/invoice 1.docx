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5388"/>
      </w:tblGrid>
      <w:tr w:rsidR="00D42C51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2F6CC18BA8A54CC0B20E7B3236B2CC6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:rsidR="00D42C51" w:rsidRDefault="003E4944">
                <w:pPr>
                  <w:pStyle w:val="CompanyName"/>
                </w:pPr>
                <w:proofErr w:type="spellStart"/>
                <w:r>
                  <w:rPr>
                    <w:lang w:val="en-GB"/>
                  </w:rPr>
                  <w:t>Chinghoih</w:t>
                </w:r>
                <w:proofErr w:type="spellEnd"/>
                <w:r>
                  <w:rPr>
                    <w:lang w:val="en-GB"/>
                  </w:rPr>
                  <w:t xml:space="preserve"> Lancaster</w:t>
                </w:r>
              </w:p>
            </w:sdtContent>
          </w:sdt>
          <w:p w:rsidR="00D42C51" w:rsidRDefault="003E4944">
            <w:pPr>
              <w:pStyle w:val="Slogan"/>
            </w:pPr>
            <w:r>
              <w:t xml:space="preserve"> </w:t>
            </w:r>
          </w:p>
          <w:sdt>
            <w:sdtPr>
              <w:alias w:val="Company Address"/>
              <w:tag w:val="Company Address"/>
              <w:id w:val="265011815"/>
              <w:placeholder>
                <w:docPart w:val="C62BAC29E26B429484DA36FF6CA2A1F0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D42C51" w:rsidRDefault="003E4944">
                <w:pPr>
                  <w:pStyle w:val="ContactInformation"/>
                </w:pPr>
                <w:r>
                  <w:t xml:space="preserve">204 Oswald </w:t>
                </w:r>
                <w:proofErr w:type="spellStart"/>
                <w:r>
                  <w:t>rd</w:t>
                </w:r>
                <w:proofErr w:type="spellEnd"/>
                <w:r>
                  <w:t xml:space="preserve">, </w:t>
                </w:r>
                <w:proofErr w:type="spellStart"/>
                <w:r>
                  <w:t>Chorlton</w:t>
                </w:r>
                <w:proofErr w:type="spellEnd"/>
                <w:r>
                  <w:t>, Manchester M21 9GW</w:t>
                </w:r>
              </w:p>
            </w:sdtContent>
          </w:sdt>
          <w:p w:rsidR="00D42C51" w:rsidRDefault="003E4944" w:rsidP="003E4944">
            <w:pPr>
              <w:pStyle w:val="ContactInformation"/>
            </w:pPr>
            <w:r>
              <w:t xml:space="preserve">Phone </w:t>
            </w:r>
            <w:sdt>
              <w:sdtPr>
                <w:alias w:val="Company Phone"/>
                <w:id w:val="265011821"/>
                <w:placeholder>
                  <w:docPart w:val="6D48F98466E146F1B903781D68FCAA0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>
                  <w:t>0161-860-5307</w:t>
                </w:r>
              </w:sdtContent>
            </w:sdt>
          </w:p>
        </w:tc>
        <w:tc>
          <w:tcPr>
            <w:tcW w:w="5388" w:type="dxa"/>
          </w:tcPr>
          <w:p w:rsidR="00D42C51" w:rsidRDefault="003E4944">
            <w:pPr>
              <w:pStyle w:val="Invoice"/>
            </w:pPr>
            <w:r>
              <w:t>INVOICE</w:t>
            </w:r>
          </w:p>
        </w:tc>
      </w:tr>
      <w:tr w:rsidR="00D42C51">
        <w:trPr>
          <w:trHeight w:val="795"/>
          <w:jc w:val="center"/>
        </w:trPr>
        <w:tc>
          <w:tcPr>
            <w:tcW w:w="5412" w:type="dxa"/>
            <w:vMerge/>
          </w:tcPr>
          <w:p w:rsidR="00D42C51" w:rsidRDefault="00D42C51">
            <w:pPr>
              <w:pStyle w:val="Heading2"/>
            </w:pPr>
          </w:p>
        </w:tc>
        <w:tc>
          <w:tcPr>
            <w:tcW w:w="5388" w:type="dxa"/>
            <w:vAlign w:val="bottom"/>
          </w:tcPr>
          <w:p w:rsidR="00D42C51" w:rsidRDefault="003E4944">
            <w:pPr>
              <w:pStyle w:val="RightAligned"/>
            </w:pPr>
            <w:r>
              <w:t>Invoice # 1</w:t>
            </w:r>
          </w:p>
          <w:p w:rsidR="00D42C51" w:rsidRDefault="003E4944" w:rsidP="003E4944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D7F74C4204C64B9CA5556B079DD05DF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12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12/17/2012</w:t>
                </w:r>
              </w:sdtContent>
            </w:sdt>
          </w:p>
        </w:tc>
      </w:tr>
    </w:tbl>
    <w:p w:rsidR="00D42C51" w:rsidRDefault="00D42C51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D42C51">
        <w:trPr>
          <w:trHeight w:val="1440"/>
          <w:jc w:val="center"/>
        </w:trPr>
        <w:tc>
          <w:tcPr>
            <w:tcW w:w="5400" w:type="dxa"/>
          </w:tcPr>
          <w:p w:rsidR="00D42C51" w:rsidRDefault="003E4944">
            <w:pPr>
              <w:pStyle w:val="ColumnHeading"/>
            </w:pPr>
            <w:r>
              <w:t>To:</w:t>
            </w:r>
          </w:p>
          <w:p w:rsidR="00D42C51" w:rsidRDefault="003E4944">
            <w:pPr>
              <w:pStyle w:val="ContactInformation"/>
            </w:pPr>
            <w:r>
              <w:t>Claire Appleton</w:t>
            </w:r>
          </w:p>
          <w:p w:rsidR="00D42C51" w:rsidRDefault="003E4944">
            <w:pPr>
              <w:pStyle w:val="ContactInformation"/>
            </w:pPr>
            <w:r>
              <w:t>12 Halstead Ave,</w:t>
            </w:r>
          </w:p>
          <w:p w:rsidR="00D42C51" w:rsidRDefault="003E4944">
            <w:pPr>
              <w:pStyle w:val="ContactInformation"/>
            </w:pPr>
            <w:proofErr w:type="spellStart"/>
            <w:r>
              <w:t>Chorlton</w:t>
            </w:r>
            <w:proofErr w:type="spellEnd"/>
            <w:r>
              <w:t xml:space="preserve"> M21 9FT</w:t>
            </w:r>
          </w:p>
          <w:p w:rsidR="00D42C51" w:rsidRDefault="003E4944" w:rsidP="003E4944">
            <w:pPr>
              <w:pStyle w:val="ContactInformation"/>
            </w:pPr>
            <w:r>
              <w:t>07779606426</w:t>
            </w:r>
          </w:p>
        </w:tc>
        <w:tc>
          <w:tcPr>
            <w:tcW w:w="5400" w:type="dxa"/>
          </w:tcPr>
          <w:p w:rsidR="00D42C51" w:rsidRDefault="003E4944">
            <w:pPr>
              <w:pStyle w:val="ColumnHeading"/>
            </w:pPr>
            <w:r>
              <w:t>For:</w:t>
            </w:r>
          </w:p>
          <w:p w:rsidR="00D42C51" w:rsidRDefault="003E4944">
            <w:pPr>
              <w:pStyle w:val="ContactInformation"/>
            </w:pPr>
            <w:r>
              <w:t>Childcare for Amie Appleton</w:t>
            </w:r>
          </w:p>
          <w:p w:rsidR="00D42C51" w:rsidRDefault="00D42C51" w:rsidP="003E4944">
            <w:pPr>
              <w:pStyle w:val="ContactInformation"/>
            </w:pPr>
          </w:p>
        </w:tc>
      </w:tr>
    </w:tbl>
    <w:p w:rsidR="00D42C51" w:rsidRDefault="00D42C51"/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1530"/>
        <w:gridCol w:w="1530"/>
        <w:gridCol w:w="1530"/>
      </w:tblGrid>
      <w:tr w:rsidR="00D42C51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42C51" w:rsidRDefault="003E4944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42C51" w:rsidRDefault="003E4944">
            <w:pPr>
              <w:pStyle w:val="CenteredColumnHeading"/>
            </w:pPr>
            <w:r>
              <w:t>HOURS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42C51" w:rsidRDefault="003E4944">
            <w:pPr>
              <w:pStyle w:val="CenteredColumnHeading"/>
            </w:pPr>
            <w:r>
              <w:t>RATE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42C51" w:rsidRDefault="003E4944">
            <w:pPr>
              <w:pStyle w:val="CenteredColumnHeading"/>
            </w:pPr>
            <w:r>
              <w:t>AMOUNT</w:t>
            </w:r>
          </w:p>
        </w:tc>
      </w:tr>
      <w:tr w:rsidR="00D42C51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C51" w:rsidRDefault="003E4944">
            <w:pPr>
              <w:pStyle w:val="TableText"/>
            </w:pPr>
            <w:proofErr w:type="spellStart"/>
            <w:r>
              <w:t>Chldcare</w:t>
            </w:r>
            <w:proofErr w:type="spellEnd"/>
            <w:r>
              <w:t xml:space="preserve"> for week beginning 3/12/2012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3E4944">
            <w:pPr>
              <w:pStyle w:val="TableText"/>
              <w:jc w:val="right"/>
            </w:pPr>
            <w:r>
              <w:t>10.0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3E4944">
            <w:pPr>
              <w:pStyle w:val="Amount"/>
            </w:pPr>
            <w:r>
              <w:t>5.00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3E4944">
            <w:pPr>
              <w:pStyle w:val="Amount"/>
            </w:pPr>
            <w:r>
              <w:t>50.00</w:t>
            </w:r>
          </w:p>
        </w:tc>
      </w:tr>
      <w:tr w:rsidR="00D42C51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C51" w:rsidRDefault="003E4944" w:rsidP="003E4944">
            <w:pPr>
              <w:pStyle w:val="TableText"/>
            </w:pPr>
            <w:proofErr w:type="spellStart"/>
            <w:r>
              <w:t>Chldcare</w:t>
            </w:r>
            <w:proofErr w:type="spellEnd"/>
            <w:r>
              <w:t xml:space="preserve"> for week beginning </w:t>
            </w:r>
            <w:r>
              <w:t>10</w:t>
            </w:r>
            <w:r>
              <w:t>/12/2012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3E4944">
            <w:pPr>
              <w:pStyle w:val="TableText"/>
              <w:jc w:val="right"/>
            </w:pPr>
            <w:r>
              <w:t>10.00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3E4944">
            <w:pPr>
              <w:pStyle w:val="Amount"/>
            </w:pPr>
            <w:r>
              <w:t>5.00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3E4944">
            <w:pPr>
              <w:pStyle w:val="Amount"/>
            </w:pPr>
            <w:r>
              <w:t>50.00</w:t>
            </w:r>
          </w:p>
        </w:tc>
      </w:tr>
      <w:tr w:rsidR="00D42C51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C51" w:rsidRDefault="00D42C51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Amount"/>
            </w:pPr>
          </w:p>
        </w:tc>
      </w:tr>
      <w:tr w:rsidR="00D42C51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C51" w:rsidRDefault="00D42C51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Amount"/>
            </w:pPr>
          </w:p>
        </w:tc>
      </w:tr>
      <w:tr w:rsidR="00D42C51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C51" w:rsidRDefault="00D42C51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Amount"/>
            </w:pPr>
          </w:p>
        </w:tc>
      </w:tr>
      <w:tr w:rsidR="00D42C51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C51" w:rsidRDefault="00D42C51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Amount"/>
            </w:pPr>
          </w:p>
        </w:tc>
      </w:tr>
      <w:tr w:rsidR="00D42C51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C51" w:rsidRDefault="00D42C51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Amount"/>
            </w:pPr>
          </w:p>
        </w:tc>
      </w:tr>
      <w:tr w:rsidR="00D42C51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C51" w:rsidRDefault="00D42C51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Amount"/>
            </w:pPr>
          </w:p>
        </w:tc>
      </w:tr>
      <w:tr w:rsidR="00D42C51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C51" w:rsidRDefault="00D42C51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Amount"/>
            </w:pPr>
          </w:p>
        </w:tc>
      </w:tr>
      <w:tr w:rsidR="00D42C51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C51" w:rsidRDefault="00D42C51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Amount"/>
            </w:pPr>
          </w:p>
        </w:tc>
      </w:tr>
      <w:tr w:rsidR="00D42C51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C51" w:rsidRDefault="00D42C51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Amount"/>
            </w:pPr>
          </w:p>
        </w:tc>
      </w:tr>
      <w:tr w:rsidR="00D42C51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C51" w:rsidRDefault="00D42C51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Amount"/>
            </w:pPr>
          </w:p>
        </w:tc>
      </w:tr>
      <w:tr w:rsidR="00D42C51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C51" w:rsidRDefault="00D42C51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Amount"/>
            </w:pPr>
          </w:p>
        </w:tc>
      </w:tr>
      <w:tr w:rsidR="00D42C51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C51" w:rsidRDefault="00D42C51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Amount"/>
            </w:pPr>
          </w:p>
        </w:tc>
      </w:tr>
      <w:tr w:rsidR="00D42C51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C51" w:rsidRDefault="00D42C51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Amount"/>
            </w:pPr>
          </w:p>
        </w:tc>
      </w:tr>
      <w:tr w:rsidR="00D42C51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C51" w:rsidRDefault="00D42C51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Amount"/>
            </w:pPr>
          </w:p>
        </w:tc>
      </w:tr>
      <w:tr w:rsidR="00D42C51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C51" w:rsidRDefault="00D42C51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D42C51">
            <w:pPr>
              <w:pStyle w:val="Amount"/>
            </w:pPr>
          </w:p>
        </w:tc>
      </w:tr>
      <w:tr w:rsidR="00D42C51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2C51" w:rsidRDefault="00D42C51"/>
        </w:tc>
        <w:tc>
          <w:tcPr>
            <w:tcW w:w="306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3E4944">
            <w:pPr>
              <w:pStyle w:val="RightAligned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2C51" w:rsidRDefault="003E4944">
            <w:pPr>
              <w:pStyle w:val="Amount"/>
            </w:pPr>
            <w:r>
              <w:t>£</w:t>
            </w:r>
            <w:bookmarkStart w:id="0" w:name="_GoBack"/>
            <w:bookmarkEnd w:id="0"/>
            <w:r>
              <w:t>100.00</w:t>
            </w:r>
          </w:p>
        </w:tc>
      </w:tr>
    </w:tbl>
    <w:p w:rsidR="00D42C51" w:rsidRDefault="00D42C51"/>
    <w:tbl>
      <w:tblPr>
        <w:tblW w:w="10800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D42C51">
        <w:trPr>
          <w:trHeight w:val="1584"/>
          <w:jc w:val="center"/>
        </w:trPr>
        <w:tc>
          <w:tcPr>
            <w:tcW w:w="1080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42C51" w:rsidRDefault="003E4944">
            <w:pPr>
              <w:pStyle w:val="TableText"/>
            </w:pPr>
            <w:r>
              <w:t xml:space="preserve">Make all checks payable to </w:t>
            </w:r>
            <w:sdt>
              <w:sdtPr>
                <w:alias w:val="Company"/>
                <w:id w:val="242283893"/>
                <w:placeholder>
                  <w:docPart w:val="19CAC4228F6D4E998AE653BC6C6C2AA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proofErr w:type="spellStart"/>
                <w:r>
                  <w:t>Chinghoih</w:t>
                </w:r>
                <w:proofErr w:type="spellEnd"/>
                <w:r>
                  <w:t xml:space="preserve"> Lancaster</w:t>
                </w:r>
              </w:sdtContent>
            </w:sdt>
          </w:p>
          <w:p w:rsidR="00D42C51" w:rsidRDefault="003E4944" w:rsidP="003E4944">
            <w:pPr>
              <w:pStyle w:val="TableText"/>
            </w:pPr>
            <w:r>
              <w:t>Total due now</w:t>
            </w:r>
            <w:r>
              <w:t xml:space="preserve">. Overdue accounts </w:t>
            </w:r>
            <w:r>
              <w:t>subject to a service charge of 1% per month.</w:t>
            </w:r>
          </w:p>
        </w:tc>
      </w:tr>
      <w:tr w:rsidR="00D42C51">
        <w:trPr>
          <w:trHeight w:val="432"/>
          <w:jc w:val="center"/>
        </w:trPr>
        <w:tc>
          <w:tcPr>
            <w:tcW w:w="10800" w:type="dxa"/>
            <w:vAlign w:val="center"/>
          </w:tcPr>
          <w:p w:rsidR="00D42C51" w:rsidRDefault="003E4944">
            <w:pPr>
              <w:pStyle w:val="CenteredColumnHeading"/>
            </w:pPr>
            <w:r>
              <w:t>Thank you for your business!</w:t>
            </w:r>
          </w:p>
        </w:tc>
      </w:tr>
    </w:tbl>
    <w:p w:rsidR="00D42C51" w:rsidRDefault="00D42C51"/>
    <w:sectPr w:rsidR="00D42C51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944"/>
    <w:rsid w:val="003E4944"/>
    <w:rsid w:val="00D42C5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qFormat="1"/>
    <w:lsdException w:name="Subtitle" w:uiPriority="5" w:qFormat="1"/>
    <w:lsdException w:name="Block Text" w:uiPriority="3" w:qFormat="1"/>
    <w:lsdException w:name="Strong" w:semiHidden="0" w:uiPriority="2" w:unhideWhenUsed="0"/>
    <w:lsdException w:name="Emphasis" w:uiPriority="2" w:qFormat="1"/>
    <w:lsdException w:name="Table Grid" w:semiHidden="0" w:uiPriority="1" w:unhideWhenUsed="0"/>
    <w:lsdException w:name="Revision" w:uiPriority="0" w:unhideWhenUsed="0"/>
    <w:lsdException w:name="List Paragraph" w:uiPriority="29" w:qFormat="1"/>
    <w:lsdException w:name="Quote" w:uiPriority="2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qFormat="1"/>
    <w:lsdException w:name="Subtitle" w:uiPriority="5" w:qFormat="1"/>
    <w:lsdException w:name="Block Text" w:uiPriority="3" w:qFormat="1"/>
    <w:lsdException w:name="Strong" w:semiHidden="0" w:uiPriority="2" w:unhideWhenUsed="0"/>
    <w:lsdException w:name="Emphasis" w:uiPriority="2" w:qFormat="1"/>
    <w:lsdException w:name="Table Grid" w:semiHidden="0" w:uiPriority="1" w:unhideWhenUsed="0"/>
    <w:lsdException w:name="Revision" w:uiPriority="0" w:unhideWhenUsed="0"/>
    <w:lsdException w:name="List Paragraph" w:uiPriority="29" w:qFormat="1"/>
    <w:lsdException w:name="Quote" w:uiPriority="2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%20Ad%20Min\AppData\Roaming\Microsoft\Templates\Invoice_serv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6CC18BA8A54CC0B20E7B3236B2C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16076-1185-46CE-BAD4-D359C0B212AA}"/>
      </w:docPartPr>
      <w:docPartBody>
        <w:p w:rsidR="00000000" w:rsidRDefault="00000000">
          <w:pPr>
            <w:pStyle w:val="2F6CC18BA8A54CC0B20E7B3236B2CC62"/>
          </w:pPr>
          <w:r>
            <w:t>[Company Name]</w:t>
          </w:r>
        </w:p>
      </w:docPartBody>
    </w:docPart>
    <w:docPart>
      <w:docPartPr>
        <w:name w:val="C62BAC29E26B429484DA36FF6CA2A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FD709-D72B-4D25-871F-27EEB6834F85}"/>
      </w:docPartPr>
      <w:docPartBody>
        <w:p w:rsidR="00000000" w:rsidRDefault="00000000">
          <w:pPr>
            <w:pStyle w:val="C62BAC29E26B429484DA36FF6CA2A1F0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6D48F98466E146F1B903781D68FC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5D25A-63E4-4677-BF8E-A0B6F3B8FF09}"/>
      </w:docPartPr>
      <w:docPartBody>
        <w:p w:rsidR="00000000" w:rsidRDefault="00000000">
          <w:pPr>
            <w:pStyle w:val="6D48F98466E146F1B903781D68FCAA02"/>
          </w:pPr>
          <w:r>
            <w:t>[Phone Number]</w:t>
          </w:r>
        </w:p>
      </w:docPartBody>
    </w:docPart>
    <w:docPart>
      <w:docPartPr>
        <w:name w:val="D7F74C4204C64B9CA5556B079DD05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FEDF-5634-485D-A42A-4ED12F38E043}"/>
      </w:docPartPr>
      <w:docPartBody>
        <w:p w:rsidR="00000000" w:rsidRDefault="00000000">
          <w:pPr>
            <w:pStyle w:val="D7F74C4204C64B9CA5556B079DD05DF0"/>
          </w:pPr>
          <w:r>
            <w:t>[Pick the date]</w:t>
          </w:r>
        </w:p>
      </w:docPartBody>
    </w:docPart>
    <w:docPart>
      <w:docPartPr>
        <w:name w:val="19CAC4228F6D4E998AE653BC6C6C2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736AE-064A-4E5F-B371-74DAAC426E3C}"/>
      </w:docPartPr>
      <w:docPartBody>
        <w:p w:rsidR="00000000" w:rsidRDefault="00000000">
          <w:pPr>
            <w:pStyle w:val="19CAC4228F6D4E998AE653BC6C6C2AA3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6CC18BA8A54CC0B20E7B3236B2CC62">
    <w:name w:val="2F6CC18BA8A54CC0B20E7B3236B2CC62"/>
  </w:style>
  <w:style w:type="paragraph" w:customStyle="1" w:styleId="663B57E226E1495C9197C0B730E9C98B">
    <w:name w:val="663B57E226E1495C9197C0B730E9C98B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C62BAC29E26B429484DA36FF6CA2A1F0">
    <w:name w:val="C62BAC29E26B429484DA36FF6CA2A1F0"/>
  </w:style>
  <w:style w:type="paragraph" w:customStyle="1" w:styleId="6D48F98466E146F1B903781D68FCAA02">
    <w:name w:val="6D48F98466E146F1B903781D68FCAA02"/>
  </w:style>
  <w:style w:type="paragraph" w:customStyle="1" w:styleId="4AB416CECA164403A2E87953E003A605">
    <w:name w:val="4AB416CECA164403A2E87953E003A605"/>
  </w:style>
  <w:style w:type="paragraph" w:customStyle="1" w:styleId="46D5D38AA2104A74840A25AA70570EA6">
    <w:name w:val="46D5D38AA2104A74840A25AA70570EA6"/>
  </w:style>
  <w:style w:type="paragraph" w:customStyle="1" w:styleId="D7F74C4204C64B9CA5556B079DD05DF0">
    <w:name w:val="D7F74C4204C64B9CA5556B079DD05DF0"/>
  </w:style>
  <w:style w:type="paragraph" w:customStyle="1" w:styleId="DE3D0064898D4F01A644DD84AF52589E">
    <w:name w:val="DE3D0064898D4F01A644DD84AF52589E"/>
  </w:style>
  <w:style w:type="paragraph" w:customStyle="1" w:styleId="CCCCAF4CE51B4306B47EDDA9175453F6">
    <w:name w:val="CCCCAF4CE51B4306B47EDDA9175453F6"/>
  </w:style>
  <w:style w:type="paragraph" w:customStyle="1" w:styleId="04EE555B04DF4AE1905AD796986CE01C">
    <w:name w:val="04EE555B04DF4AE1905AD796986CE01C"/>
  </w:style>
  <w:style w:type="paragraph" w:customStyle="1" w:styleId="BC663C1A7AC148D9B20FE6ADC6B9D662">
    <w:name w:val="BC663C1A7AC148D9B20FE6ADC6B9D662"/>
  </w:style>
  <w:style w:type="paragraph" w:customStyle="1" w:styleId="DADB898F1AC346E78029CE3192C1D839">
    <w:name w:val="DADB898F1AC346E78029CE3192C1D839"/>
  </w:style>
  <w:style w:type="paragraph" w:customStyle="1" w:styleId="AEB468B18A2B42B8B1E162436F0AC2EB">
    <w:name w:val="AEB468B18A2B42B8B1E162436F0AC2EB"/>
  </w:style>
  <w:style w:type="paragraph" w:customStyle="1" w:styleId="3B4BAA904A0B4619B63C1A94C98607F5">
    <w:name w:val="3B4BAA904A0B4619B63C1A94C98607F5"/>
  </w:style>
  <w:style w:type="paragraph" w:customStyle="1" w:styleId="19CAC4228F6D4E998AE653BC6C6C2AA3">
    <w:name w:val="19CAC4228F6D4E998AE653BC6C6C2A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6CC18BA8A54CC0B20E7B3236B2CC62">
    <w:name w:val="2F6CC18BA8A54CC0B20E7B3236B2CC62"/>
  </w:style>
  <w:style w:type="paragraph" w:customStyle="1" w:styleId="663B57E226E1495C9197C0B730E9C98B">
    <w:name w:val="663B57E226E1495C9197C0B730E9C98B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C62BAC29E26B429484DA36FF6CA2A1F0">
    <w:name w:val="C62BAC29E26B429484DA36FF6CA2A1F0"/>
  </w:style>
  <w:style w:type="paragraph" w:customStyle="1" w:styleId="6D48F98466E146F1B903781D68FCAA02">
    <w:name w:val="6D48F98466E146F1B903781D68FCAA02"/>
  </w:style>
  <w:style w:type="paragraph" w:customStyle="1" w:styleId="4AB416CECA164403A2E87953E003A605">
    <w:name w:val="4AB416CECA164403A2E87953E003A605"/>
  </w:style>
  <w:style w:type="paragraph" w:customStyle="1" w:styleId="46D5D38AA2104A74840A25AA70570EA6">
    <w:name w:val="46D5D38AA2104A74840A25AA70570EA6"/>
  </w:style>
  <w:style w:type="paragraph" w:customStyle="1" w:styleId="D7F74C4204C64B9CA5556B079DD05DF0">
    <w:name w:val="D7F74C4204C64B9CA5556B079DD05DF0"/>
  </w:style>
  <w:style w:type="paragraph" w:customStyle="1" w:styleId="DE3D0064898D4F01A644DD84AF52589E">
    <w:name w:val="DE3D0064898D4F01A644DD84AF52589E"/>
  </w:style>
  <w:style w:type="paragraph" w:customStyle="1" w:styleId="CCCCAF4CE51B4306B47EDDA9175453F6">
    <w:name w:val="CCCCAF4CE51B4306B47EDDA9175453F6"/>
  </w:style>
  <w:style w:type="paragraph" w:customStyle="1" w:styleId="04EE555B04DF4AE1905AD796986CE01C">
    <w:name w:val="04EE555B04DF4AE1905AD796986CE01C"/>
  </w:style>
  <w:style w:type="paragraph" w:customStyle="1" w:styleId="BC663C1A7AC148D9B20FE6ADC6B9D662">
    <w:name w:val="BC663C1A7AC148D9B20FE6ADC6B9D662"/>
  </w:style>
  <w:style w:type="paragraph" w:customStyle="1" w:styleId="DADB898F1AC346E78029CE3192C1D839">
    <w:name w:val="DADB898F1AC346E78029CE3192C1D839"/>
  </w:style>
  <w:style w:type="paragraph" w:customStyle="1" w:styleId="AEB468B18A2B42B8B1E162436F0AC2EB">
    <w:name w:val="AEB468B18A2B42B8B1E162436F0AC2EB"/>
  </w:style>
  <w:style w:type="paragraph" w:customStyle="1" w:styleId="3B4BAA904A0B4619B63C1A94C98607F5">
    <w:name w:val="3B4BAA904A0B4619B63C1A94C98607F5"/>
  </w:style>
  <w:style w:type="paragraph" w:customStyle="1" w:styleId="19CAC4228F6D4E998AE653BC6C6C2AA3">
    <w:name w:val="19CAC4228F6D4E998AE653BC6C6C2A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2012-12-17T00:00:00</PublishDate>
  <Abstract/>
  <CompanyAddress>204 Oswald rd, Chorlton, Manchester M21 9GW</CompanyAddress>
  <CompanyPhone>0161-860-5307</CompanyPhone>
  <CompanyFax/>
  <CompanyEmail/>
</CoverPageProperties>
</file>

<file path=customXml/itemProps1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Invoice_service</Template>
  <TotalTime>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Chinghoih Lancaster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creator>Guy Lancaster</dc:creator>
  <cp:lastModifiedBy>Guy Lancaster</cp:lastModifiedBy>
  <cp:revision>1</cp:revision>
  <cp:lastPrinted>2006-08-01T17:47:00Z</cp:lastPrinted>
  <dcterms:created xsi:type="dcterms:W3CDTF">2012-12-17T19:26:00Z</dcterms:created>
  <dcterms:modified xsi:type="dcterms:W3CDTF">2012-12-17T19:32:00Z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TC100726799990</vt:lpwstr>
  </property>
</Properties>
</file>